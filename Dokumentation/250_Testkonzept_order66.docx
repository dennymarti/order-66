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17B45" w:rsidP="008D44C8">
                                <w:pPr>
                                  <w:pStyle w:val="TitelTitelseite"/>
                                </w:pPr>
                                <w:r w:rsidRPr="00717B45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717B45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Version 1.0.0, 1. Dezember 2015 | Vorname Nachname des Autors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17B45" w:rsidP="008D44C8">
                          <w:pPr>
                            <w:pStyle w:val="TitelTitelseite"/>
                          </w:pPr>
                          <w:r w:rsidRPr="00717B45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717B45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Version 1.0.0, 1. Dezember 2015 | Vorname Nachname des Autors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A521D2" w:rsidRDefault="00717B45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Betriebssystem wird getestet?</w:t>
      </w:r>
    </w:p>
    <w:p w:rsidR="00717B45" w:rsidRPr="00A521D2" w:rsidRDefault="00717B45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Mit Welchem / Welchen Browsern und Versionen wird getestet?</w:t>
      </w:r>
    </w:p>
    <w:p w:rsidR="00717B45" w:rsidRPr="00A521D2" w:rsidRDefault="00717B45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Server wird die getestete Seite betrieben?</w:t>
      </w:r>
    </w:p>
    <w:p w:rsidR="00717B45" w:rsidRPr="00A521D2" w:rsidRDefault="00717B45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Standort</w:t>
      </w:r>
    </w:p>
    <w:p w:rsidR="00717B45" w:rsidRPr="00A521D2" w:rsidRDefault="00717B45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Apache Version</w:t>
      </w:r>
    </w:p>
    <w:p w:rsidR="00717B45" w:rsidRDefault="00717B45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PHP Version</w:t>
      </w:r>
    </w:p>
    <w:p w:rsidR="00717B45" w:rsidRPr="00717B45" w:rsidRDefault="00717B45" w:rsidP="00717B45">
      <w:pPr>
        <w:pStyle w:val="Listenabsatz"/>
        <w:numPr>
          <w:ilvl w:val="0"/>
          <w:numId w:val="38"/>
        </w:numPr>
        <w:rPr>
          <w:lang w:val="de-DE"/>
        </w:rPr>
      </w:pPr>
      <w:r w:rsidRPr="00717B45">
        <w:rPr>
          <w:highlight w:val="yellow"/>
        </w:rPr>
        <w:t>Etc.</w:t>
      </w:r>
      <w:bookmarkStart w:id="1" w:name="_GoBack"/>
      <w:bookmarkEnd w:id="1"/>
    </w:p>
    <w:p w:rsidR="00717B45" w:rsidRPr="00717B45" w:rsidRDefault="00717B45" w:rsidP="00717B45">
      <w:pPr>
        <w:rPr>
          <w:lang w:val="de-DE"/>
        </w:rPr>
      </w:pPr>
    </w:p>
    <w:p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:rsidR="00717B45" w:rsidRPr="00A83C08" w:rsidRDefault="00717B45" w:rsidP="00717B45">
      <w:r w:rsidRPr="00A83C08">
        <w:rPr>
          <w:highlight w:val="yellow"/>
        </w:rPr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717B45" w:rsidRPr="00A521D2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717B45" w:rsidRDefault="00717B45" w:rsidP="00717B45"/>
    <w:p w:rsidR="00717B45" w:rsidRPr="00A521D2" w:rsidRDefault="00717B45" w:rsidP="00717B45">
      <w:r w:rsidRPr="00A83C08">
        <w:rPr>
          <w:highlight w:val="yellow"/>
        </w:rPr>
        <w:t>…</w:t>
      </w:r>
    </w:p>
    <w:p w:rsidR="00717B45" w:rsidRPr="00717B45" w:rsidRDefault="00717B45" w:rsidP="00717B45"/>
    <w:sectPr w:rsidR="00717B45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  <w:highlight w:val="yellow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717B45">
              <w:rPr>
                <w:color w:val="565656"/>
                <w:sz w:val="16"/>
                <w:szCs w:val="16"/>
                <w:highlight w:val="yellow"/>
              </w:rPr>
              <w:t>Testkonzept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AD62EE"/>
    <w:multiLevelType w:val="multilevel"/>
    <w:tmpl w:val="3EEEB7DC"/>
    <w:numStyleLink w:val="Bbc"/>
  </w:abstractNum>
  <w:abstractNum w:abstractNumId="24" w15:restartNumberingAfterBreak="0">
    <w:nsid w:val="2CBA20C5"/>
    <w:multiLevelType w:val="multilevel"/>
    <w:tmpl w:val="3EEEB7DC"/>
    <w:numStyleLink w:val="Bbc"/>
  </w:abstractNum>
  <w:abstractNum w:abstractNumId="25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801DF"/>
    <w:multiLevelType w:val="multilevel"/>
    <w:tmpl w:val="3EEEB7DC"/>
    <w:numStyleLink w:val="Bbc"/>
  </w:abstractNum>
  <w:abstractNum w:abstractNumId="28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A77E8"/>
    <w:multiLevelType w:val="multilevel"/>
    <w:tmpl w:val="3EEEB7DC"/>
    <w:numStyleLink w:val="Bbc"/>
  </w:abstractNum>
  <w:abstractNum w:abstractNumId="30" w15:restartNumberingAfterBreak="0">
    <w:nsid w:val="3F3D3FF0"/>
    <w:multiLevelType w:val="multilevel"/>
    <w:tmpl w:val="3EEEB7DC"/>
    <w:numStyleLink w:val="Bbc"/>
  </w:abstractNum>
  <w:abstractNum w:abstractNumId="3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13581"/>
    <w:multiLevelType w:val="multilevel"/>
    <w:tmpl w:val="3EEEB7DC"/>
    <w:numStyleLink w:val="Bbc"/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6"/>
  </w:num>
  <w:num w:numId="2">
    <w:abstractNumId w:val="4"/>
  </w:num>
  <w:num w:numId="3">
    <w:abstractNumId w:val="5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22"/>
  </w:num>
  <w:num w:numId="9">
    <w:abstractNumId w:val="25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3"/>
  </w:num>
  <w:num w:numId="14">
    <w:abstractNumId w:val="28"/>
  </w:num>
  <w:num w:numId="15">
    <w:abstractNumId w:val="17"/>
  </w:num>
  <w:num w:numId="16">
    <w:abstractNumId w:val="11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9"/>
  </w:num>
  <w:num w:numId="22">
    <w:abstractNumId w:val="35"/>
  </w:num>
  <w:num w:numId="23">
    <w:abstractNumId w:val="14"/>
  </w:num>
  <w:num w:numId="24">
    <w:abstractNumId w:val="34"/>
  </w:num>
  <w:num w:numId="25">
    <w:abstractNumId w:val="10"/>
  </w:num>
  <w:num w:numId="26">
    <w:abstractNumId w:val="18"/>
  </w:num>
  <w:num w:numId="27">
    <w:abstractNumId w:val="27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20"/>
  </w:num>
  <w:num w:numId="35">
    <w:abstractNumId w:val="38"/>
  </w:num>
  <w:num w:numId="36">
    <w:abstractNumId w:val="39"/>
  </w:num>
  <w:num w:numId="37">
    <w:abstractNumId w:val="23"/>
  </w:num>
  <w:num w:numId="38">
    <w:abstractNumId w:val="37"/>
  </w:num>
  <w:num w:numId="39">
    <w:abstractNumId w:val="21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469F2A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Dokumentation-Vorlage.dotx</Template>
  <TotalTime>0</TotalTime>
  <Pages>2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- Projektname</dc:title>
  <dc:subject/>
  <dc:creator>Hodler Martin</dc:creator>
  <cp:keywords/>
  <dc:description/>
  <cp:lastModifiedBy>Hodler Martin</cp:lastModifiedBy>
  <cp:revision>1</cp:revision>
  <dcterms:created xsi:type="dcterms:W3CDTF">2019-02-28T10:00:00Z</dcterms:created>
  <dcterms:modified xsi:type="dcterms:W3CDTF">2019-02-28T10:03:00Z</dcterms:modified>
</cp:coreProperties>
</file>